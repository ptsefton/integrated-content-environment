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customXml/itemProps1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ED9" w:rsidRDefault="007D0F12">
      <w:sdt>
        <w:sdtPr>
          <w:alias w:val="chemistry"/>
          <w:id w:val="25800250"/>
          <w:placeholder>
            <w:docPart w:val="DefaultPlaceholder_22675703"/>
          </w:placeholder>
          <w:dataBinding w:xpath="/ChemistryZone[1]" w:storeItemID="{3FC5267D-27A0-43B3-B00E-31E3B480586D}"/>
          <w:text/>
        </w:sdtPr>
        <w:sdtContent>
          <w:r w:rsidR="00CD4ED9">
            <w:t>Benzene</w:t>
          </w:r>
        </w:sdtContent>
      </w:sdt>
      <w:r w:rsidR="00CD4ED9">
        <w:t xml:space="preserve"> </w:t>
      </w:r>
      <w:sdt>
        <w:sdtPr>
          <w:alias w:val="chemistry"/>
          <w:id w:val="25800256"/>
          <w:placeholder>
            <w:docPart w:val="DefaultPlaceholder_22675703"/>
          </w:placeholder>
          <w:dataBinding w:xpath="/ChemistryZone[1]" w:storeItemID="{0F220438-9EAB-4A6A-A27D-5021507C9C0A}"/>
          <w:text/>
        </w:sdtPr>
        <w:sdtContent>
          <w:r w:rsidR="00200B2D">
            <w:t>1-(4-acetylphenyl)-4-piperidinecarboxylic acid</w:t>
          </w:r>
        </w:sdtContent>
      </w:sdt>
    </w:p>
    <w:p w:rsidR="00922E78" w:rsidRDefault="00CD4ED9">
      <w:proofErr w:type="gramStart"/>
      <w:r>
        <w:t>is</w:t>
      </w:r>
      <w:proofErr w:type="gramEnd"/>
      <w:r>
        <w:t xml:space="preserve"> a compound and </w:t>
      </w:r>
      <w:sdt>
        <w:sdtPr>
          <w:alias w:val="chemistry"/>
          <w:id w:val="25800243"/>
          <w:placeholder>
            <w:docPart w:val="DefaultPlaceholder_22675703"/>
          </w:placeholder>
          <w:dataBinding w:xpath="/ChemistryZone[1]" w:storeItemID="{023B7662-834E-48F0-9EF6-395B301A78CC}"/>
          <w:text/>
        </w:sdtPr>
        <w:sdtContent>
          <w:r>
            <w:t>H 2 O 1</w:t>
          </w:r>
        </w:sdtContent>
      </w:sdt>
      <w:r>
        <w:t xml:space="preserve"> is another.</w:t>
      </w:r>
    </w:p>
    <w:p w:rsidR="00CD4ED9" w:rsidRDefault="00CD4ED9"/>
    <w:sdt>
      <w:sdtPr>
        <w:alias w:val="chemistry"/>
        <w:id w:val="25800247"/>
        <w:dataBinding w:xpath="/ChemistryZone[1]" w:storeItemID="{7C44AF93-4FA8-4046-85E1-613AED2AE1B8}"/>
        <w:picture/>
      </w:sdtPr>
      <w:sdtContent>
        <w:p w:rsidR="00CD4ED9" w:rsidRDefault="00CD4ED9">
          <w:r>
            <w:rPr>
              <w:noProof/>
              <w:lang w:eastAsia="en-GB"/>
            </w:rPr>
            <w:drawing>
              <wp:inline distT="0" distB="0" distL="0" distR="0">
                <wp:extent cx="1991003" cy="1371792"/>
                <wp:effectExtent l="0" t="0" r="9247" b="0"/>
                <wp:docPr id="4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1003" cy="1371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CD4ED9" w:rsidRDefault="00CD4ED9"/>
    <w:p w:rsidR="00CD4ED9" w:rsidRDefault="00CD4ED9">
      <w:r>
        <w:t xml:space="preserve">This is </w:t>
      </w:r>
      <w:r w:rsidRPr="00CD4ED9">
        <w:rPr>
          <w:b/>
        </w:rPr>
        <w:t>compound 1</w:t>
      </w:r>
      <w:r>
        <w:t xml:space="preserve"> in the current document </w:t>
      </w:r>
      <w:sdt>
        <w:sdtPr>
          <w:alias w:val="chemistry"/>
          <w:id w:val="25800251"/>
          <w:placeholder>
            <w:docPart w:val="DefaultPlaceholder_22675703"/>
          </w:placeholder>
          <w:dataBinding w:xpath="/ChemistryZone[1]" w:storeItemID="{EC351B30-9236-4839-AEE9-72CD5BB912E4}"/>
          <w:text/>
        </w:sdtPr>
        <w:sdtContent>
          <w:r>
            <w:t>1-(4-acetylphenyl)-1H-pyrrole-2</w:t>
          </w:r>
          <w:proofErr w:type="gramStart"/>
          <w:r>
            <w:t>,5</w:t>
          </w:r>
          <w:proofErr w:type="gramEnd"/>
          <w:r>
            <w:t>-dione</w:t>
          </w:r>
        </w:sdtContent>
      </w:sdt>
      <w:r>
        <w:t xml:space="preserve"> xxx melting point    xxx</w:t>
      </w:r>
    </w:p>
    <w:p w:rsidR="00CD4ED9" w:rsidRDefault="00CD4ED9"/>
    <w:sectPr w:rsidR="00CD4ED9" w:rsidSect="00922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proofState w:spelling="clean" w:grammar="clean"/>
  <w:attachedTemplate r:id="rId1"/>
  <w:defaultTabStop w:val="720"/>
  <w:characterSpacingControl w:val="doNotCompress"/>
  <w:compat/>
  <w:rsids>
    <w:rsidRoot w:val="00CD4ED9"/>
    <w:rsid w:val="00200B2D"/>
    <w:rsid w:val="0042184C"/>
    <w:rsid w:val="00455720"/>
    <w:rsid w:val="007D0F12"/>
    <w:rsid w:val="00876BC5"/>
    <w:rsid w:val="00922E78"/>
    <w:rsid w:val="00CD4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customXml" Target="../customXml/item10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286\AppData\Local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94974-3C57-49CA-8118-1A7E04C402AC}"/>
      </w:docPartPr>
      <w:docPartBody>
        <w:p w:rsidR="00952F5B" w:rsidRDefault="00952F5B">
          <w:r w:rsidRPr="002433D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2F5B"/>
    <w:rsid w:val="00762598"/>
    <w:rsid w:val="00952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F5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hemistryZone>
  <CVisible value="True"/>
  <HVisible value="True"/>
  <depictionInfor value="1-(4-acetylphenyl)-1H-pyrrole-2,5-dione" type="Unknown"/>
  <navigatorDepiction value="C 12 H 9 N 1 O 3" type=""/>
  <ref value="{31157CD3-5B5E-4924-A42D-AC2250DBE7FE}"/>
</ChemistryZone>
</file>

<file path=customXml/item10.xml><?xml version="1.0" encoding="utf-8"?>
<cml xmlns="http://www.xml-cml.org/schema" xmlns:nameDict="http://www.xml-cml.org/dictionary/cml/name/" xmlns:xs="http://www.w3.org/2001/XMLSchema" xmlns:unitsDict="http://www.xml-cml.org/dictionary/units/" xmlns:cmlDict="http://www.xml-cml.org/dictionary/cml/" convention="cmlDict:cmllite">
  <molecule id="m1">
    <name dictRef="nameDict:iupac">1-(4-acetylphenyl)-4-piperidinecarboxylic acid</name>
    <formula concise="C 14 H 17 N 1 O 3"/>
    <property dictRef="cmlDict:mw">
      <scalar dataType="xs:double" units="unitsDict:dalton">247.3</scalar>
    </property>
    <property dictRef="cmlDict:mpt">
      <scalar dataType="xs:double" units="unitsDict:c" min="202" max="205"/>
    </property>
    <atomArray>
      <atom id="a1" elementType="C" x2="150.63677801973" y2="111.264282216724"/>
      <atom id="a2" elementType="C" x2="168.129193743242" y2="82.2492896756967"/>
      <atom id="a3" elementType="C" x2="151.747680973852" y2="52.5929170150641"/>
      <atom id="a4" elementType="C" x2="117.873752480951" y2="51.9515368954585"/>
      <atom id="a5" elementType="C" x2="100.381336757439" y2="80.9665294364855"/>
      <atom id="a6" elementType="C" x2="116.762849526829" y2="110.622902097118"/>
      <atom id="a7" elementType="C" x2="66.5074082645383" y2="80.3251493168799"/>
      <atom id="a8" elementType="O" x2="50.1258954951486" y2="50.6687766562472"/>
      <atom id="a9" elementType="C" x2="49.014992541027" y2="109.340141857907"/>
      <atom id="a10" elementType="N" x2="202.003122236143" y2="82.8906697953023"/>
      <atom id="a11" elementType="C" x2="218.384635005532" y2="112.547042455935"/>
      <atom id="a12" elementType="C" x2="252.258563498434" y2="113.188422575541"/>
      <atom id="a13" elementType="C" x2="269.750979221945" y2="84.1734300345136"/>
      <atom id="a14" elementType="C" x2="253.369466452555" y2="54.517057373881"/>
      <atom id="a15" elementType="C" x2="219.495537959654" y2="53.8756772542753"/>
      <atom id="a16" elementType="C" x2="303.624907714846" y2="84.8148101541193"/>
      <atom id="a17" elementType="O" x2="321.117323438357" y2="55.7998176130924"/>
      <atom id="a18" elementType="O" x2="333.606161719178" y2="104.923211634087"/>
      <atom id="a19" elementType="H" x2="167.01829078912" y2="140.920654877357"/>
      <atom id="a20" elementType="H" x2="169.240096697363" y2="23.5779244740371"/>
      <atom id="a21" elementType="H" x2="101.492239711561" y2="22.2951642348258"/>
      <atom id="a22" elementType="H" x2="99.2704338033178" y2="139.637894638145"/>
      <atom id="a23" elementType="H" x2="78.0299850820541" y2="126.832557581418"/>
      <atom id="a24" elementType="H" x2="31.5225768175157" y2="138.355134398934"/>
      <atom id="a25" elementType="H" x2="20" y2="91.8477261343955"/>
      <atom id="a26" elementType="H" x2="216.561462541627" y2="146.377952023472"/>
      <atom id="a27" elementType="H" x2="189.318034756713" y2="129.953568530237"/>
      <atom id="a28" elementType="H" x2="252.799757146006" y2="147.064099829816"/>
      <atom id="a29" elementType="H" x2="280.645404385102" y2="131.682791028531"/>
      <atom id="a30" elementType="H" x2="289.224767865294" y2="56.4493257951666"/>
      <atom id="a31" elementType="H" x2="282.436066701374" y2="37.1105312995788"/>
      <atom id="a32" elementType="H" x2="255.19263891646" y2="20.6861478063441"/>
      <atom id="a33" elementType="H" x2="218.954344312082" y2="20"/>
      <atom id="a34" elementType="H" x2="191.108697072986" y2="35.3813088012848"/>
      <atom id="a35" elementType="H" x2="304.735810668967" y2="26.1434449524598"/>
    </atomArray>
    <bondArray>
      <bond id="b1" atomRefs2="a1 a2" order="1"/>
      <bond id="b2" atomRefs2="a1 a6" order="2"/>
      <bond id="b3" atomRefs2="a2 a3" order="2"/>
      <bond id="b4" atomRefs2="a3 a4" order="1"/>
      <bond id="b5" atomRefs2="a4 a5" order="2"/>
      <bond id="b6" atomRefs2="a5 a6" order="1"/>
      <bond id="b7" atomRefs2="a5 a7" order="1"/>
      <bond id="b8" atomRefs2="a7 a8" order="2"/>
      <bond id="b9" atomRefs2="a7 a9" order="1"/>
      <bond id="b10" atomRefs2="a2 a10" order="1"/>
      <bond id="b11" atomRefs2="a15 a10" order="1"/>
      <bond id="b12" atomRefs2="a11 a10" order="1"/>
      <bond id="b13" atomRefs2="a11 a12" order="1"/>
      <bond id="b14" atomRefs2="a12 a13" order="1"/>
      <bond id="b15" atomRefs2="a13 a14" order="1"/>
      <bond id="b16" atomRefs2="a14 a15" order="1"/>
      <bond id="b17" atomRefs2="a13 a16" order="1"/>
      <bond id="b18" atomRefs2="a16 a17" order="1"/>
      <bond id="b19" atomRefs2="a16 a18" order="2"/>
      <bond id="b20" atomRefs2="a1 a19" order="1"/>
      <bond id="b21" atomRefs2="a3 a20" order="1"/>
      <bond id="b22" atomRefs2="a4 a21" order="1"/>
      <bond id="b23" atomRefs2="a6 a22" order="1"/>
      <bond id="b24" atomRefs2="a9 a23" order="1"/>
      <bond id="b25" atomRefs2="a9 a24" order="1"/>
      <bond id="b26" atomRefs2="a9 a25" order="1"/>
      <bond id="b27" atomRefs2="a11 a26" order="1"/>
      <bond id="b28" atomRefs2="a11 a27" order="1"/>
      <bond id="b29" atomRefs2="a12 a28" order="1"/>
      <bond id="b30" atomRefs2="a12 a29" order="1"/>
      <bond id="b31" atomRefs2="a13 a30" order="1"/>
      <bond id="b32" atomRefs2="a14 a31" order="1"/>
      <bond id="b33" atomRefs2="a14 a32" order="1"/>
      <bond id="b34" atomRefs2="a15 a33" order="1"/>
      <bond id="b35" atomRefs2="a15 a34" order="1"/>
      <bond id="b36" atomRefs2="a17 a35" order="1"/>
    </bondArray>
  </molecule>
</cml>
</file>

<file path=customXml/item1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cml xmlns="http://www.xml-cml.org/schema" xmlns:cmlDict="http://www.xml-cml.org/dictionary/cml/" xmlns:nameDict="http://www.xml-cml.org/dictionary/cml/name/" convention="cmlDict:cmllite">
  <molecule id="m1">
    <name dictRef="nameDict:iupac">\italic{N}-(4-hydroxyphenyl)acetamide</name>
    <name dictRef="nameDict:trivial">Aceta</name>
    <name dictRef="nameDict:trivial">Actimin</name>
    <name dictRef="nameDict:trivial">Anacin-3</name>
    <name dictRef="nameDict:trivial">Apacet</name>
    <name dictRef="nameDict:trivial">Aspirin Free Anacin</name>
    <name dictRef="nameDict:trivial">Atasol</name>
    <name dictRef="nameDict:trivial">Banesin</name>
    <name dictRef="nameDict:trivial">Crocin</name>
    <name dictRef="nameDict:trivial">Dapa</name>
    <name dictRef="nameDict:trivial">Datril Extra-Strength</name>
    <name dictRef="nameDict:trivial">DayQuil</name>
    <name dictRef="nameDict:trivial">Feverall</name>
    <name dictRef="nameDict:trivial">Few Drops</name>
    <name dictRef="nameDict:trivial">Fibi</name>
    <name dictRef="nameDict:trivial">Fibi plus</name>
    <name dictRef="nameDict:trivial">Genapap</name>
    <name dictRef="nameDict:trivial">Genebs</name>
    <name dictRef="nameDict:trivial">Lekadol</name>
    <name dictRef="nameDict:trivial">Liquiprin</name>
    <name dictRef="nameDict:trivial">Neopap</name>
    <name dictRef="nameDict:trivial">Oraphen-PD</name>
    <name dictRef="nameDict:trivial">Panadol</name>
    <name dictRef="nameDict:trivial">Paralen</name>
    <name dictRef="nameDict:trivial">Phenaphen</name>
    <name dictRef="nameDict:trivial">Redutemp</name>
    <name dictRef="nameDict:trivial">Snaplets-FR</name>
    <name dictRef="nameDict:trivial">Suppap</name>
    <name dictRef="nameDict:trivial">Tapanol</name>
    <name dictRef="nameDict:trivial">Tylenol</name>
    <name dictRef="nameDict:trivial">Valorin</name>
    <name dictRef="nameDict:trivial">Xcel</name>
    <atomArray>
      <atom id="a1" elementType="C" x2="0.1382150160714531" y2="-4.163499500227021"/>
      <atom id="a2" elementType="C" x2="1.4718941378994908" y2="-4.933499500227025"/>
      <atom id="a3" elementType="C" x2="1.4718941378994879" y2="-6.4734995002270255"/>
      <atom id="a4" elementType="C" x2="0.138215016071451" y2="-7.243499500227023"/>
      <atom id="a5" elementType="C" x2="-1.1954641057565836" y2="-6.473499500227021"/>
      <atom id="a6" elementType="C" x2="-1.1954641057565825" y2="-4.933499500227021"/>
      <atom id="a7" elementType="O" x2="2.805573259727522" y2="-7.243499500227028"/>
      <atom id="a8" elementType="N" x2="-2.5291432275846173" y2="-4.1634995002270205"/>
      <atom id="a9" elementType="C" x2="-3.862822349412652" y2="-4.933499500227019"/>
      <atom id="a10" elementType="C" x2="-5.196501471240689" y2="-4.163499500227019"/>
      <atom id="a11" elementType="O" x2="-3.862822349412653" y2="-6.47349950022702"/>
      <atom id="a12" elementType="H" x2="0.13821501607145534" y2="-2.6234995002270214"/>
      <atom id="a13" elementType="H" x2="2.8055732597275282" y2="-4.163499500227028"/>
      <atom id="a14" elementType="H" x2="0.13821501607144807" y2="-8.783499500227023"/>
      <atom id="a15" elementType="H" x2="-2.5291432275846195" y2="-7.243499500227019"/>
      <atom id="a16" elementType="H" x2="2.8055732597275185" y2="-8.783499500227029"/>
      <atom id="a17" elementType="H" x2="-2.5291432275846177" y2="-2.6234995002270196"/>
      <atom id="a18" elementType="H" x2="-4.426501471240688" y2="-2.829820378398985"/>
      <atom id="a19" elementType="H" x2="-6.5301805930687244" y2="-3.393499500227019"/>
      <atom id="a20" elementType="H" x2="-5.966501471240688" y2="-5.4971786220550545"/>
    </atomArray>
    <bondArray>
      <bond id="b1" atomRefs2="a1 a2" order="1"/>
      <bond id="b2" atomRefs2="a2 a3" order="2">
        <bondStereo convention="cmlDict:cistrans" atomRefs4="a1 a2 a3 a4">C</bondStereo>
      </bond>
      <bond id="b3" atomRefs2="a3 a4" order="1"/>
      <bond id="b4" atomRefs2="a4 a5" order="2">
        <bondStereo convention="cmlDict:cistrans" atomRefs4="a3 a4 a5 a6">C</bondStereo>
      </bond>
      <bond id="b5" atomRefs2="a5 a6" order="1"/>
      <bond id="b6" atomRefs2="a1 a6" order="2">
        <bondStereo convention="cmlDict:cistrans" atomRefs4="a5 a6 a1 a2">C</bondStereo>
      </bond>
      <bond id="b7" atomRefs2="a3 a7" order="1"/>
      <bond id="b8" atomRefs2="a6 a8" order="1"/>
      <bond id="b9" atomRefs2="a8 a9" order="1"/>
      <bond id="b10" atomRefs2="a9 a10" order="1"/>
      <bond id="b11" atomRefs2="a9 a11" order="2"/>
      <bond id="b12" atomRefs2="a1 a12" order="1"/>
      <bond id="b13" atomRefs2="a2 a13" order="1"/>
      <bond id="b14" atomRefs2="a4 a14" order="1"/>
      <bond id="b15" atomRefs2="a5 a15" order="1"/>
      <bond id="b16" atomRefs2="a7 a16" order="1"/>
      <bond id="b17" atomRefs2="a8 a17" order="1"/>
      <bond id="b18" atomRefs2="a10 a18" order="1"/>
      <bond id="b19" atomRefs2="a10 a19" order="1"/>
      <bond id="b20" atomRefs2="a10 a20" order="1"/>
    </bondArray>
  </molecule>
</cml>
</file>

<file path=customXml/item3.xml><?xml version="1.0" encoding="utf-8"?>
<cml xmlns="http://www.xml-cml.org/schema" xmlns:xs="http://www.w3.org/2001/XMLSchema" xmlns:unitsDict="http://www.xml-cml.org/dictionary/units/" xmlns:nameDict="http://www.xml-cml.org/dictionary/cml/name/" xmlns:cmlDict="http://www.xml-cml.org/dictionary/cml/" convention="cmlDict:cmllite">
  <molecule id="m1">
    <name dictRef="nameDict:iupac">1-(4-acetylphenyl)-1H-pyrrole-2,5-dione</name>
    <formula concise="C 12 H 9 N 1 O 3"/>
    <property dictRef="cmlDict:mw">
      <scalar dataType="xs:double" units="unitsDict:dalton">215.2</scalar>
    </property>
    <property dictRef="cmlDict:mpt">
      <scalar dataType="xs:double" units="unitsDict:c" min="151" max="153"/>
    </property>
    <atomArray>
      <atom id="a1" elementType="C" x2="144.488731228387" y2="48.8317392795169"/>
      <atom id="a2" elementType="C" x2="128.523350479485" y2="76.9561453628921"/>
      <atom id="a3" elementType="C" x2="144.897110239587" y2="104.84477371422"/>
      <atom id="a4" elementType="C" x2="177.23625074859" y2="104.608995982173"/>
      <atom id="a5" elementType="C" x2="193.201631497492" y2="76.4845898987974"/>
      <atom id="a6" elementType="C" x2="176.827871737391" y2="48.5959615474698"/>
      <atom id="a7" elementType="C" x2="225.540772006496" y2="76.2488121667502"/>
      <atom id="a8" elementType="O" x2="241.914531766597" y2="104.137440518078"/>
      <atom id="a9" elementType="C" x2="241.506152755398" y2="48.1244060833751"/>
      <atom id="a10" elementType="N" x2="96.1842099704817" y2="77.1919230949394"/>
      <atom id="a11" elementType="C" x2="77.3664882995968" y2="103.493424023919"/>
      <atom id="a12" elementType="C" x2="76.9849919153539" y2="51.1675955133927"/>
      <atom id="a13" elementType="C" x2="46.3015009289794" y2="61.3851774626149"/>
      <atom id="a14" elementType="C" x2="46.5372786610266" y2="93.7243179716184"/>
      <atom id="a15" elementType="O" x2="87.5840702488191" y2="134.176915010293"/>
      <atom id="a16" elementType="O" x2="86.7540979676545" y2="20.3383858748225"/>
      <atom id="a17" elementType="H" x2="128.114971468286" y2="20.9431109281891"/>
      <atom id="a18" elementType="H" x2="128.931729490684" y2="132.969179797595"/>
      <atom id="a19" elementType="H" x2="193.610010508691" y2="132.4976243335"/>
      <atom id="a20" elementType="H" x2="192.793252486293" y2="20.4715554640947"/>
      <atom id="a21" elementType="H" x2="213.381746672023" y2="32.1590253344729"/>
      <atom id="a22" elementType="H" x2="257.4715335043" y2="20"/>
      <atom id="a23" elementType="H" x2="269.630558838773" y2="64.0897868322772"/>
      <atom id="a24" elementType="H" x2="20" y2="42.5674557917299"/>
      <atom id="a25" elementType="H" x2="20.5129510794799" y2="112.923536026746"/>
    </atomArray>
    <bondArray>
      <bond id="b1" atomRefs2="a1 a2" order="1"/>
      <bond id="b2" atomRefs2="a1 a6" order="2"/>
      <bond id="b3" atomRefs2="a2 a3" order="2"/>
      <bond id="b4" atomRefs2="a3 a4" order="1"/>
      <bond id="b5" atomRefs2="a4 a5" order="2"/>
      <bond id="b6" atomRefs2="a5 a6" order="1"/>
      <bond id="b7" atomRefs2="a5 a7" order="1"/>
      <bond id="b8" atomRefs2="a7 a8" order="2"/>
      <bond id="b9" atomRefs2="a7 a9" order="1"/>
      <bond id="b10" atomRefs2="a2 a10" order="1"/>
      <bond id="b11" atomRefs2="a11 a10" order="1"/>
      <bond id="b12" atomRefs2="a10 a12" order="1"/>
      <bond id="b13" atomRefs2="a11 a14" order="1"/>
      <bond id="b14" atomRefs2="a12 a13" order="1"/>
      <bond id="b15" atomRefs2="a13 a14" order="2"/>
      <bond id="b16" atomRefs2="a11 a15" order="2"/>
      <bond id="b17" atomRefs2="a12 a16" order="2"/>
      <bond id="b18" atomRefs2="a1 a17" order="1"/>
      <bond id="b19" atomRefs2="a3 a18" order="1"/>
      <bond id="b20" atomRefs2="a4 a19" order="1"/>
      <bond id="b21" atomRefs2="a6 a20" order="1"/>
      <bond id="b22" atomRefs2="a9 a21" order="1"/>
      <bond id="b23" atomRefs2="a9 a22" order="1"/>
      <bond id="b24" atomRefs2="a9 a23" order="1"/>
      <bond id="b25" atomRefs2="a13 a24" order="1"/>
      <bond id="b26" atomRefs2="a14 a25" order="1"/>
    </bondArray>
  </molecule>
</cml>
</file>

<file path=customXml/item4.xml><?xml version="1.0" encoding="utf-8"?>
<ChemistryZone>
  <CVisible value="True"/>
  <HVisible value="True"/>
  <depictionInfor value="H 2 O 1" type="Fomula - concise"/>
  <navigatorDepiction value="water" type=""/>
  <ref value="{BB09687D-9B82-4203-B0BD-F2EBD597F2CF}"/>
</ChemistryZone>
</file>

<file path=customXml/item5.xml><?xml version="1.0" encoding="utf-8"?>
<cml xmlns="http://www.xml-cml.org/schema" xmlns:cmlDict="http://www.xml-cml.org/dictionary/cml/" xmlns:nameDict="http://www.xml-cml.org/dictionary/cml/name/" convention="cmlDict:cmllite">
  <molecule id="m1">
    <name dictRef="nameDict:iupac">oxidane</name>
    <name dictRef="nameDict:trivial">aqua</name>
    <name dictRef="nameDict:trivial">water</name>
    <name dictRef="nameDict:systematic">dihydrogen monoxide</name>
    <name dictRef="nameDict:systematic">hydrogen hydroxide</name>
    <name dictRef="nameDict:trivial">Adam's ale</name>
    <formula concise="H 2 O 1"/>
    <atomArray>
      <atom id="a1" elementType="O" x2="-1.5950000286102295" y2="1.1549999713897705"/>
      <atom id="a2" elementType="H" x2="-0.05500002861022946" y2="1.1549999713897705"/>
      <atom id="a3" elementType="H" x2="-2.3650000286102295" y2="2.4886790932178062"/>
    </atomArray>
    <bondArray>
      <bond id="b1" atomRefs2="a1 a2" order="1"/>
      <bond id="b2" atomRefs2="a1 a3" order="1"/>
    </bondArray>
  </molecule>
</cml>
</file>

<file path=customXml/item6.xml><?xml version="1.0" encoding="utf-8"?>
<ChemistryZone>
  <CVisible value="True"/>
  <HVisible value="True"/>
  <depictionInfor value="benzene" type="Unknown"/>
  <navigatorDepiction value="Benzene" type=""/>
  <ref value="{4FAB9B65-910D-4CB2-9DFE-ADED7589D522}"/>
</ChemistryZone>
</file>

<file path=customXml/item7.xml><?xml version="1.0" encoding="utf-8"?>
<cml xmlns="http://www.xml-cml.org/schema" xmlns:nameDict="http://www.xml-cml.org/dictionary/cml/name/" xmlns:cmlDict="http://www.xml-cml.org/dictionary/cml/" convention="cmlDict:cmllite">
  <molecule id="m1">
    <name dictRef="nameDict:iupac">benzene</name>
    <name dictRef="nameDict:trivial">Phenyl hydride</name>
    <formula concise="C 6 H 6"/>
    <atomArray>
      <atom id="a1" elementType="C" x2="-1.9249999523162842" y2="-5.774966176102378"/>
      <atom id="a2" elementType="C" x2="-3.2586692933645427" y2="-6.544983116661417"/>
      <atom id="a3" elementType="C" x2="-3.2586692933645427" y2="-8.085016997779501"/>
      <atom id="a4" elementType="C" x2="-1.9249999523162842" y2="-8.85503393833854"/>
      <atom id="a5" elementType="C" x2="-0.5913306112680257" y2="-8.085016997779501"/>
      <atom id="a6" elementType="C" x2="-0.5913306112680257" y2="-6.544983116661417"/>
      <atom id="a7" elementType="H" x2="-1.9249999523162846" y2="-4.234966176102378"/>
      <atom id="a8" elementType="H" x2="-4.592353305501773" y2="-5.774991586987524"/>
      <atom id="a9" elementType="H" x2="-4.592353305501773" y2="-8.855008527453393"/>
      <atom id="a10" elementType="H" x2="-1.9249999523162846" y2="-10.395033938338539"/>
      <atom id="a11" elementType="H" x2="0.7423534008692048" y2="-8.855008527453393"/>
      <atom id="a12" elementType="H" x2="0.742353400869205" y2="-5.774991586987525"/>
    </atomArray>
    <bondArray>
      <bond id="b1" atomRefs2="a1 a2" order="1"/>
      <bond id="b2" atomRefs2="a2 a3" order="2"/>
      <bond id="b3" atomRefs2="a3 a4" order="1"/>
      <bond id="b4" atomRefs2="a4 a5" order="2"/>
      <bond id="b5" atomRefs2="a5 a6" order="1"/>
      <bond id="b6" atomRefs2="a1 a6" order="2"/>
      <bond id="b7" atomRefs2="a1 a7" order="1"/>
      <bond id="b8" atomRefs2="a2 a8" order="1"/>
      <bond id="b9" atomRefs2="a3 a9" order="1"/>
      <bond id="b10" atomRefs2="a4 a10" order="1"/>
      <bond id="b11" atomRefs2="a5 a11" order="1"/>
      <bond id="b12" atomRefs2="a6 a12" order="1"/>
    </bondArray>
  </molecule>
</cml>
</file>

<file path=customXml/item8.xml><?xml version="1.0" encoding="utf-8"?>
<ChemistryZone>
  <CVisible value="True"/>
  <HVisible value="True"/>
  <depictionInfor value="1-(4-acetylphenyl)-4-piperidinecarboxylic acid" type="Unknown"/>
  <navigatorDepiction value="C 14 H 17 N 1 O 3" type=""/>
  <ref value="{4AA601B1-2A35-42D3-AF73-1CA40DDE2E49}"/>
</ChemistryZone>
</file>

<file path=customXml/item9.xml><?xml version="1.0" encoding="utf-8"?>
<ChemistryZone>
  <CVisible value="True"/>
  <HVisible value="True"/>
  <depictionInfor value="2D" type="2D"/>
  <navigatorDepiction value="Paracetamol" type=""/>
  <ref value="{EA49993D-3D97-4C7F-A6A1-E9E7DD037D29}"/>
</ChemistryZone>
</file>

<file path=customXml/itemProps1.xml><?xml version="1.0" encoding="utf-8"?>
<ds:datastoreItem xmlns:ds="http://schemas.openxmlformats.org/officeDocument/2006/customXml" ds:itemID="{EC351B30-9236-4839-AEE9-72CD5BB912E4}">
  <ds:schemaRefs/>
</ds:datastoreItem>
</file>

<file path=customXml/itemProps10.xml><?xml version="1.0" encoding="utf-8"?>
<ds:datastoreItem xmlns:ds="http://schemas.openxmlformats.org/officeDocument/2006/customXml" ds:itemID="{4AA601B1-2A35-42D3-AF73-1CA40DDE2E49}">
  <ds:schemaRefs>
    <ds:schemaRef ds:uri="http://www.xml-cml.org/schema"/>
    <ds:schemaRef ds:uri="http://www.xml-cml.org/dictionary/cml/name/"/>
    <ds:schemaRef ds:uri="http://www.w3.org/2001/XMLSchema"/>
    <ds:schemaRef ds:uri="http://www.xml-cml.org/dictionary/units/"/>
    <ds:schemaRef ds:uri="http://www.xml-cml.org/dictionary/cml/"/>
  </ds:schemaRefs>
</ds:datastoreItem>
</file>

<file path=customXml/itemProps11.xml><?xml version="1.0" encoding="utf-8"?>
<ds:datastoreItem xmlns:ds="http://schemas.openxmlformats.org/officeDocument/2006/customXml" ds:itemID="{924B126D-7720-491F-AA7C-402F638152FA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A49993D-3D97-4C7F-A6A1-E9E7DD037D29}">
  <ds:schemaRefs>
    <ds:schemaRef ds:uri="http://www.xml-cml.org/schema"/>
    <ds:schemaRef ds:uri="http://www.xml-cml.org/dictionary/cml/"/>
    <ds:schemaRef ds:uri="http://www.xml-cml.org/dictionary/cml/name/"/>
  </ds:schemaRefs>
</ds:datastoreItem>
</file>

<file path=customXml/itemProps3.xml><?xml version="1.0" encoding="utf-8"?>
<ds:datastoreItem xmlns:ds="http://schemas.openxmlformats.org/officeDocument/2006/customXml" ds:itemID="{31157CD3-5B5E-4924-A42D-AC2250DBE7FE}">
  <ds:schemaRefs>
    <ds:schemaRef ds:uri="http://www.xml-cml.org/schema"/>
    <ds:schemaRef ds:uri="http://www.w3.org/2001/XMLSchema"/>
    <ds:schemaRef ds:uri="http://www.xml-cml.org/dictionary/units/"/>
    <ds:schemaRef ds:uri="http://www.xml-cml.org/dictionary/cml/name/"/>
    <ds:schemaRef ds:uri="http://www.xml-cml.org/dictionary/cml/"/>
  </ds:schemaRefs>
</ds:datastoreItem>
</file>

<file path=customXml/itemProps4.xml><?xml version="1.0" encoding="utf-8"?>
<ds:datastoreItem xmlns:ds="http://schemas.openxmlformats.org/officeDocument/2006/customXml" ds:itemID="{023B7662-834E-48F0-9EF6-395B301A78CC}">
  <ds:schemaRefs/>
</ds:datastoreItem>
</file>

<file path=customXml/itemProps5.xml><?xml version="1.0" encoding="utf-8"?>
<ds:datastoreItem xmlns:ds="http://schemas.openxmlformats.org/officeDocument/2006/customXml" ds:itemID="{BB09687D-9B82-4203-B0BD-F2EBD597F2CF}">
  <ds:schemaRefs>
    <ds:schemaRef ds:uri="http://www.xml-cml.org/schema"/>
    <ds:schemaRef ds:uri="http://www.xml-cml.org/dictionary/cml/"/>
    <ds:schemaRef ds:uri="http://www.xml-cml.org/dictionary/cml/name/"/>
  </ds:schemaRefs>
</ds:datastoreItem>
</file>

<file path=customXml/itemProps6.xml><?xml version="1.0" encoding="utf-8"?>
<ds:datastoreItem xmlns:ds="http://schemas.openxmlformats.org/officeDocument/2006/customXml" ds:itemID="{3FC5267D-27A0-43B3-B00E-31E3B480586D}">
  <ds:schemaRefs/>
</ds:datastoreItem>
</file>

<file path=customXml/itemProps7.xml><?xml version="1.0" encoding="utf-8"?>
<ds:datastoreItem xmlns:ds="http://schemas.openxmlformats.org/officeDocument/2006/customXml" ds:itemID="{4FAB9B65-910D-4CB2-9DFE-ADED7589D522}">
  <ds:schemaRefs>
    <ds:schemaRef ds:uri="http://www.xml-cml.org/schema"/>
    <ds:schemaRef ds:uri="http://www.xml-cml.org/dictionary/cml/name/"/>
    <ds:schemaRef ds:uri="http://www.xml-cml.org/dictionary/cml/"/>
  </ds:schemaRefs>
</ds:datastoreItem>
</file>

<file path=customXml/itemProps8.xml><?xml version="1.0" encoding="utf-8"?>
<ds:datastoreItem xmlns:ds="http://schemas.openxmlformats.org/officeDocument/2006/customXml" ds:itemID="{0F220438-9EAB-4A6A-A27D-5021507C9C0A}">
  <ds:schemaRefs/>
</ds:datastoreItem>
</file>

<file path=customXml/itemProps9.xml><?xml version="1.0" encoding="utf-8"?>
<ds:datastoreItem xmlns:ds="http://schemas.openxmlformats.org/officeDocument/2006/customXml" ds:itemID="{7C44AF93-4FA8-4046-85E1-613AED2AE1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Murray-Rust</dc:creator>
  <cp:lastModifiedBy>Peter Murray-Rust</cp:lastModifiedBy>
  <cp:revision>2</cp:revision>
  <dcterms:created xsi:type="dcterms:W3CDTF">2009-04-20T04:31:00Z</dcterms:created>
  <dcterms:modified xsi:type="dcterms:W3CDTF">2009-04-20T04:31:00Z</dcterms:modified>
</cp:coreProperties>
</file>